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1A" w:rsidRPr="00296C70" w:rsidRDefault="00AC53DB">
      <w:pPr>
        <w:pStyle w:val="SectionHeading"/>
        <w:rPr>
          <w:b/>
        </w:rPr>
      </w:pPr>
      <w:r w:rsidRPr="00296C70">
        <w:rPr>
          <w:b/>
          <w:noProof/>
          <w:lang w:val="de-DE" w:eastAsia="de-DE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60"/>
                                </w:rPr>
                                <w:alias w:val="Your Name"/>
                                <w:tag w:val=""/>
                                <w:id w:val="17716448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BC041A" w:rsidRPr="00A96A6B" w:rsidRDefault="0034302A" w:rsidP="00FD3803">
                                  <w:pPr>
                                    <w:pStyle w:val="Name"/>
                                    <w:jc w:val="center"/>
                                    <w:rPr>
                                      <w:sz w:val="60"/>
                                      <w:szCs w:val="60"/>
                                    </w:rPr>
                                  </w:pPr>
                                  <w:r w:rsidRPr="0034302A">
                                    <w:rPr>
                                      <w:sz w:val="48"/>
                                      <w:szCs w:val="60"/>
                                    </w:rPr>
                                    <w:t>KATE FROSS R. SARAMOSING</w:t>
                                  </w:r>
                                </w:p>
                              </w:sdtContent>
                            </w:sdt>
                            <w:p w:rsidR="00BC041A" w:rsidRDefault="00BC041A" w:rsidP="00A96A6B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BC041A" w:rsidRDefault="00BC041A" w:rsidP="00A96A6B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18"/>
                                </w:r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BC041A" w:rsidRDefault="00DF648F">
                                  <w:proofErr w:type="spellStart"/>
                                  <w:r w:rsidRPr="00DF648F">
                                    <w:rPr>
                                      <w:sz w:val="18"/>
                                    </w:rPr>
                                    <w:t>Panacan</w:t>
                                  </w:r>
                                  <w:proofErr w:type="spellEnd"/>
                                  <w:r w:rsidRPr="00DF648F">
                                    <w:rPr>
                                      <w:sz w:val="18"/>
                                    </w:rPr>
                                    <w:t xml:space="preserve"> Golden Hills </w:t>
                                  </w:r>
                                  <w:proofErr w:type="gramStart"/>
                                  <w:r w:rsidRPr="00DF648F">
                                    <w:rPr>
                                      <w:sz w:val="18"/>
                                    </w:rPr>
                                    <w:t>Phase</w:t>
                                  </w:r>
                                  <w:proofErr w:type="gramEnd"/>
                                  <w:r w:rsidRPr="00DF648F">
                                    <w:rPr>
                                      <w:sz w:val="18"/>
                                    </w:rPr>
                                    <w:t xml:space="preserve"> 4</w:t>
                                  </w:r>
                                  <w:r w:rsidR="00A96A6B" w:rsidRPr="00DF648F">
                                    <w:rPr>
                                      <w:sz w:val="18"/>
                                    </w:rPr>
                                    <w:t>, Davao City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r w:rsidR="00A96A6B" w:rsidRPr="00DF648F">
                                    <w:rPr>
                                      <w:sz w:val="18"/>
                                    </w:rPr>
                                    <w:t>8000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Calibri" w:hAnsi="Calibri"/>
                                  <w:color w:val="000000"/>
                                  <w:szCs w:val="26"/>
                                </w:r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BC041A" w:rsidRPr="00DF648F" w:rsidRDefault="00DF648F">
                                  <w:pPr>
                                    <w:pStyle w:val="ContactInfo"/>
                                    <w:rPr>
                                      <w:sz w:val="14"/>
                                    </w:rPr>
                                  </w:pPr>
                                  <w:r w:rsidRPr="00DF648F">
                                    <w:rPr>
                                      <w:rFonts w:ascii="Calibri" w:hAnsi="Calibri"/>
                                      <w:color w:val="000000"/>
                                      <w:szCs w:val="26"/>
                                    </w:rPr>
                                    <w:t>+</w:t>
                                  </w:r>
                                  <w:proofErr w:type="gramStart"/>
                                  <w:r w:rsidRPr="00DF648F">
                                    <w:rPr>
                                      <w:rFonts w:ascii="Calibri" w:hAnsi="Calibri"/>
                                      <w:color w:val="000000"/>
                                      <w:szCs w:val="26"/>
                                    </w:rPr>
                                    <w:t>639260958626 ,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  <w:color w:val="000000"/>
                                      <w:szCs w:val="26"/>
                                    </w:rPr>
                                    <w:t xml:space="preserve"> </w:t>
                                  </w:r>
                                  <w:r w:rsidRPr="00DF648F">
                                    <w:rPr>
                                      <w:rFonts w:ascii="Calibri" w:hAnsi="Calibri"/>
                                      <w:color w:val="000000"/>
                                      <w:szCs w:val="26"/>
                                    </w:rPr>
                                    <w:t>+63930697254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BC041A" w:rsidRDefault="00DF648F">
                                  <w:pPr>
                                    <w:pStyle w:val="ContactInfo"/>
                                  </w:pPr>
                                  <w:r>
                                    <w:t>Katefross.saramosing@jmc.edu.ph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BC041A" w:rsidRDefault="00A96A6B">
                                  <w:pPr>
                                    <w:pStyle w:val="ContactInfo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Description: 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rPr>
                            <w:sz w:val="48"/>
                            <w:szCs w:val="60"/>
                          </w:rPr>
                          <w:alias w:val="Your Name"/>
                          <w:tag w:val=""/>
                          <w:id w:val="177164487"/>
                          <w:placeholder>
                            <w:docPart w:val="E606B598C79844A7ACB6B1D40345652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BC041A" w:rsidRPr="00A96A6B" w:rsidRDefault="0034302A" w:rsidP="00FD3803">
                            <w:pPr>
                              <w:pStyle w:val="Name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34302A">
                              <w:rPr>
                                <w:sz w:val="48"/>
                                <w:szCs w:val="60"/>
                              </w:rPr>
                              <w:t>KATE FROSS R. SARAMOSING</w:t>
                            </w:r>
                          </w:p>
                        </w:sdtContent>
                      </w:sdt>
                      <w:p w:rsidR="00BC041A" w:rsidRDefault="00BC041A" w:rsidP="00A96A6B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  <w:p w:rsidR="00BC041A" w:rsidRDefault="00BC041A" w:rsidP="00A96A6B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rPr>
                            <w:sz w:val="18"/>
                          </w:r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BC041A" w:rsidRDefault="00DF648F">
                            <w:proofErr w:type="spellStart"/>
                            <w:r w:rsidRPr="00DF648F">
                              <w:rPr>
                                <w:sz w:val="18"/>
                              </w:rPr>
                              <w:t>Panacan</w:t>
                            </w:r>
                            <w:proofErr w:type="spellEnd"/>
                            <w:r w:rsidRPr="00DF648F">
                              <w:rPr>
                                <w:sz w:val="18"/>
                              </w:rPr>
                              <w:t xml:space="preserve"> Golden Hills </w:t>
                            </w:r>
                            <w:proofErr w:type="gramStart"/>
                            <w:r w:rsidRPr="00DF648F">
                              <w:rPr>
                                <w:sz w:val="18"/>
                              </w:rPr>
                              <w:t>Phase</w:t>
                            </w:r>
                            <w:proofErr w:type="gramEnd"/>
                            <w:r w:rsidRPr="00DF648F">
                              <w:rPr>
                                <w:sz w:val="18"/>
                              </w:rPr>
                              <w:t xml:space="preserve"> 4</w:t>
                            </w:r>
                            <w:r w:rsidR="00A96A6B" w:rsidRPr="00DF648F">
                              <w:rPr>
                                <w:sz w:val="18"/>
                              </w:rPr>
                              <w:t>, Davao City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 w:rsidR="00A96A6B" w:rsidRPr="00DF648F">
                              <w:rPr>
                                <w:sz w:val="18"/>
                              </w:rPr>
                              <w:t>8000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Calibri" w:hAnsi="Calibri"/>
                            <w:color w:val="000000"/>
                            <w:szCs w:val="26"/>
                          </w:r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p w:rsidR="00BC041A" w:rsidRPr="00DF648F" w:rsidRDefault="00DF648F">
                            <w:pPr>
                              <w:pStyle w:val="ContactInfo"/>
                              <w:rPr>
                                <w:sz w:val="14"/>
                              </w:rPr>
                            </w:pPr>
                            <w:r w:rsidRPr="00DF648F">
                              <w:rPr>
                                <w:rFonts w:ascii="Calibri" w:hAnsi="Calibri"/>
                                <w:color w:val="000000"/>
                                <w:szCs w:val="26"/>
                              </w:rPr>
                              <w:t>+</w:t>
                            </w:r>
                            <w:proofErr w:type="gramStart"/>
                            <w:r w:rsidRPr="00DF648F">
                              <w:rPr>
                                <w:rFonts w:ascii="Calibri" w:hAnsi="Calibri"/>
                                <w:color w:val="000000"/>
                                <w:szCs w:val="26"/>
                              </w:rPr>
                              <w:t>639260958626 ,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r w:rsidRPr="00DF648F">
                              <w:rPr>
                                <w:rFonts w:ascii="Calibri" w:hAnsi="Calibri"/>
                                <w:color w:val="000000"/>
                                <w:szCs w:val="26"/>
                              </w:rPr>
                              <w:t>+63930697254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BC041A" w:rsidRDefault="00DF648F">
                            <w:pPr>
                              <w:pStyle w:val="ContactInfo"/>
                            </w:pPr>
                            <w:r>
                              <w:t>Katefross.saramosing@jmc.edu.ph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BC041A" w:rsidRDefault="00A96A6B">
                            <w:pPr>
                              <w:pStyle w:val="ContactInfo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Pr="00296C70">
        <w:rPr>
          <w:b/>
        </w:rPr>
        <w:t>Objective</w:t>
      </w:r>
    </w:p>
    <w:p w:rsidR="00BC041A" w:rsidRDefault="00A96A6B" w:rsidP="00DF2758">
      <w:r>
        <w:t xml:space="preserve">To be able to </w:t>
      </w:r>
      <w:r w:rsidR="00FD3803">
        <w:t xml:space="preserve">work as a student trainee to </w:t>
      </w:r>
      <w:r>
        <w:t xml:space="preserve">apply my knowledge and skills </w:t>
      </w:r>
      <w:r w:rsidR="00FD3803">
        <w:t>in information technology to a career oriented and challenging environment that</w:t>
      </w:r>
      <w:r w:rsidR="00842891">
        <w:t xml:space="preserve"> promotes personal growth and u</w:t>
      </w:r>
      <w:r w:rsidR="00FD3803">
        <w:t>plift</w:t>
      </w:r>
      <w:r w:rsidR="00842891">
        <w:t xml:space="preserve"> professional development in information technology field.</w:t>
      </w:r>
      <w:r w:rsidR="00FD3803">
        <w:t xml:space="preserve"> </w:t>
      </w:r>
    </w:p>
    <w:p w:rsidR="00BC041A" w:rsidRPr="00296C70" w:rsidRDefault="00C20D2D">
      <w:pPr>
        <w:pStyle w:val="SectionHeading"/>
        <w:rPr>
          <w:b/>
        </w:rPr>
      </w:pPr>
      <w:r w:rsidRPr="00296C70"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-2527935</wp:posOffset>
                </wp:positionH>
                <wp:positionV relativeFrom="paragraph">
                  <wp:posOffset>66202</wp:posOffset>
                </wp:positionV>
                <wp:extent cx="2020186" cy="2020186"/>
                <wp:effectExtent l="0" t="0" r="1841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20201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D2D" w:rsidRDefault="00461118" w:rsidP="00C20D2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>
                                  <wp:extent cx="1761148" cy="1872848"/>
                                  <wp:effectExtent l="0" t="0" r="0" b="0"/>
                                  <wp:docPr id="5" name="Picture 5" descr="C:\Users\Elvie\Desktop\Picsart_22-01-06_21-07-30-78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lvie\Desktop\Picsart_22-01-06_21-07-30-78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0879" cy="1872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199.05pt;margin-top:5.2pt;width:159.05pt;height:159.0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" filled="f" strokecolor="#6e6e6e [1604]" strokeweight="2pt">
                <v:textbox style="mso-fit-shape-to-text:t">
                  <w:txbxContent>
                    <w:p w:rsidR="00C20D2D" w:rsidRDefault="00461118" w:rsidP="00C20D2D">
                      <w:pPr>
                        <w:jc w:val="center"/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>
                            <wp:extent cx="1761148" cy="1872848"/>
                            <wp:effectExtent l="0" t="0" r="0" b="0"/>
                            <wp:docPr id="5" name="Picture 5" descr="C:\Users\Elvie\Desktop\Picsart_22-01-06_21-07-30-78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lvie\Desktop\Picsart_22-01-06_21-07-30-78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0879" cy="1872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C53DB" w:rsidRPr="00296C70">
        <w:rPr>
          <w:b/>
        </w:rPr>
        <w:t>Education</w:t>
      </w:r>
    </w:p>
    <w:sdt>
      <w:sdtPr>
        <w:rPr>
          <w:rFonts w:asciiTheme="majorHAnsi" w:eastAsiaTheme="majorEastAsia" w:hAnsiTheme="majorHAnsi" w:cstheme="majorBidi"/>
          <w:sz w:val="20"/>
        </w:rPr>
        <w:id w:val="-93781616"/>
      </w:sdtPr>
      <w:sdtEndPr>
        <w:rPr>
          <w:sz w:val="26"/>
        </w:rPr>
      </w:sdtEndPr>
      <w:sdtContent>
        <w:sdt>
          <w:sdtPr>
            <w:rPr>
              <w:rFonts w:asciiTheme="majorHAnsi" w:eastAsiaTheme="majorEastAsia" w:hAnsiTheme="majorHAnsi" w:cstheme="majorBidi"/>
              <w:sz w:val="20"/>
            </w:rPr>
            <w:id w:val="301266699"/>
            <w:placeholder>
              <w:docPart w:val="84F4611AFDA740D5BCB169A63EF2D1BF"/>
            </w:placeholder>
          </w:sdtPr>
          <w:sdtEndPr>
            <w:rPr>
              <w:sz w:val="26"/>
            </w:rPr>
          </w:sdtEndPr>
          <w:sdtContent>
            <w:p w:rsidR="00BC041A" w:rsidRPr="00296C70" w:rsidRDefault="009C2A69">
              <w:pPr>
                <w:pStyle w:val="ResumeDate"/>
              </w:pPr>
              <w:r>
                <w:t>2011 - 2012</w:t>
              </w:r>
            </w:p>
            <w:p w:rsidR="00BC041A" w:rsidRPr="00296C70" w:rsidRDefault="009C2A69">
              <w:pPr>
                <w:pStyle w:val="Subsection"/>
                <w:rPr>
                  <w:b w:val="0"/>
                </w:rPr>
              </w:pPr>
              <w:proofErr w:type="spellStart"/>
              <w:r>
                <w:rPr>
                  <w:b w:val="0"/>
                </w:rPr>
                <w:t>Magallenes</w:t>
              </w:r>
              <w:proofErr w:type="spellEnd"/>
              <w:r>
                <w:rPr>
                  <w:b w:val="0"/>
                </w:rPr>
                <w:t xml:space="preserve"> Elementary </w:t>
              </w:r>
              <w:proofErr w:type="spellStart"/>
              <w:r>
                <w:rPr>
                  <w:b w:val="0"/>
                </w:rPr>
                <w:t>School</w:t>
              </w:r>
              <w:proofErr w:type="gramStart"/>
              <w:r>
                <w:rPr>
                  <w:b w:val="0"/>
                </w:rPr>
                <w:t>,</w:t>
              </w:r>
              <w:r>
                <w:rPr>
                  <w:b w:val="0"/>
                </w:rPr>
                <w:t>Magallenes</w:t>
              </w:r>
              <w:proofErr w:type="spellEnd"/>
              <w:proofErr w:type="gramEnd"/>
              <w:r w:rsidR="00DF2758" w:rsidRPr="00296C70">
                <w:rPr>
                  <w:b w:val="0"/>
                </w:rPr>
                <w:t>, Davao City</w:t>
              </w:r>
            </w:p>
            <w:p w:rsidR="00DF2758" w:rsidRPr="00296C70" w:rsidRDefault="00DF2758">
              <w:pPr>
                <w:pStyle w:val="Subsection"/>
                <w:rPr>
                  <w:b w:val="0"/>
                </w:rPr>
              </w:pPr>
            </w:p>
            <w:p w:rsidR="00DF2758" w:rsidRPr="00296C70" w:rsidRDefault="009C2A69">
              <w:pPr>
                <w:pStyle w:val="Subsection"/>
                <w:rPr>
                  <w:b w:val="0"/>
                </w:rPr>
              </w:pPr>
              <w:r>
                <w:rPr>
                  <w:b w:val="0"/>
                </w:rPr>
                <w:t>2017</w:t>
              </w:r>
              <w:r w:rsidR="00DF2758" w:rsidRPr="00296C70">
                <w:rPr>
                  <w:b w:val="0"/>
                </w:rPr>
                <w:t xml:space="preserve"> –</w:t>
              </w:r>
              <w:r w:rsidR="00DF648F">
                <w:rPr>
                  <w:b w:val="0"/>
                </w:rPr>
                <w:t xml:space="preserve"> 2018</w:t>
              </w:r>
            </w:p>
            <w:p w:rsidR="00DF2758" w:rsidRPr="00296C70" w:rsidRDefault="00DF648F">
              <w:pPr>
                <w:pStyle w:val="Subsection"/>
                <w:rPr>
                  <w:b w:val="0"/>
                </w:rPr>
              </w:pPr>
              <w:proofErr w:type="spellStart"/>
              <w:r>
                <w:rPr>
                  <w:b w:val="0"/>
                </w:rPr>
                <w:t>F.Bangoy</w:t>
              </w:r>
              <w:proofErr w:type="spellEnd"/>
              <w:r>
                <w:rPr>
                  <w:b w:val="0"/>
                </w:rPr>
                <w:t xml:space="preserve"> </w:t>
              </w:r>
              <w:r w:rsidR="009C2A69">
                <w:rPr>
                  <w:b w:val="0"/>
                </w:rPr>
                <w:t xml:space="preserve">National High School, </w:t>
              </w:r>
              <w:proofErr w:type="spellStart"/>
              <w:r w:rsidR="009C2A69">
                <w:rPr>
                  <w:b w:val="0"/>
                </w:rPr>
                <w:t>Sasa</w:t>
              </w:r>
              <w:proofErr w:type="spellEnd"/>
              <w:r w:rsidR="00DF2758" w:rsidRPr="00296C70">
                <w:rPr>
                  <w:b w:val="0"/>
                </w:rPr>
                <w:t>, Davao City</w:t>
              </w:r>
            </w:p>
            <w:p w:rsidR="00DF2758" w:rsidRPr="00296C70" w:rsidRDefault="00DF2758">
              <w:pPr>
                <w:pStyle w:val="Subsection"/>
                <w:rPr>
                  <w:b w:val="0"/>
                </w:rPr>
              </w:pPr>
            </w:p>
            <w:p w:rsidR="00DF2758" w:rsidRPr="00296C70" w:rsidRDefault="009C2A69">
              <w:pPr>
                <w:pStyle w:val="Subsection"/>
                <w:rPr>
                  <w:b w:val="0"/>
                </w:rPr>
              </w:pPr>
              <w:r>
                <w:rPr>
                  <w:b w:val="0"/>
                </w:rPr>
                <w:t>2021</w:t>
              </w:r>
              <w:r w:rsidR="00DF2758" w:rsidRPr="00296C70">
                <w:rPr>
                  <w:b w:val="0"/>
                </w:rPr>
                <w:t xml:space="preserve"> –</w:t>
              </w:r>
              <w:r>
                <w:rPr>
                  <w:b w:val="0"/>
                </w:rPr>
                <w:t xml:space="preserve"> 2022  </w:t>
              </w:r>
              <w:r w:rsidR="00DF2758" w:rsidRPr="00296C70">
                <w:rPr>
                  <w:b w:val="0"/>
                </w:rPr>
                <w:t xml:space="preserve"> present</w:t>
              </w:r>
            </w:p>
            <w:p w:rsidR="00DF2758" w:rsidRPr="00296C70" w:rsidRDefault="00DF2758">
              <w:pPr>
                <w:pStyle w:val="Subsection"/>
                <w:rPr>
                  <w:b w:val="0"/>
                </w:rPr>
              </w:pPr>
              <w:r w:rsidRPr="00296C70">
                <w:rPr>
                  <w:b w:val="0"/>
                </w:rPr>
                <w:t xml:space="preserve">Jose Maria College, Philippine – Japan Friendship Highway, </w:t>
              </w:r>
              <w:proofErr w:type="spellStart"/>
              <w:r w:rsidRPr="00296C70">
                <w:rPr>
                  <w:b w:val="0"/>
                </w:rPr>
                <w:t>Sasa</w:t>
              </w:r>
              <w:proofErr w:type="spellEnd"/>
              <w:r w:rsidRPr="00296C70">
                <w:rPr>
                  <w:b w:val="0"/>
                </w:rPr>
                <w:t>, Davao City</w:t>
              </w:r>
            </w:p>
            <w:p w:rsidR="00BC041A" w:rsidRDefault="00DF2758" w:rsidP="00A36C56">
              <w:pPr>
                <w:pStyle w:val="Description"/>
              </w:pPr>
              <w:r w:rsidRPr="00296C70">
                <w:t>Bachelor of S</w:t>
              </w:r>
              <w:r w:rsidR="00F94067">
                <w:t xml:space="preserve">cience in </w:t>
              </w:r>
              <w:r w:rsidR="009C2A69">
                <w:t xml:space="preserve">Information Technology </w:t>
              </w:r>
              <w:r w:rsidR="00F94067">
                <w:t>(BSIT</w:t>
              </w:r>
              <w:r w:rsidR="00532F6B" w:rsidRPr="00296C70">
                <w:t>)</w:t>
              </w:r>
            </w:p>
          </w:sdtContent>
        </w:sdt>
      </w:sdtContent>
    </w:sdt>
    <w:p w:rsidR="00A36C56" w:rsidRDefault="00A36C56" w:rsidP="00A36C56">
      <w:pPr>
        <w:pStyle w:val="SectionHeading"/>
      </w:pPr>
    </w:p>
    <w:p w:rsidR="00560436" w:rsidRPr="00560436" w:rsidRDefault="00560436" w:rsidP="00A36C56">
      <w:pPr>
        <w:pStyle w:val="SectionHeading"/>
      </w:pPr>
      <w:r w:rsidRPr="00560436">
        <w:t>TECHNICAL SKILLS</w:t>
      </w:r>
    </w:p>
    <w:p w:rsidR="00560436" w:rsidRDefault="00560436" w:rsidP="00C20D2D">
      <w:pPr>
        <w:pStyle w:val="ListBullet"/>
        <w:numPr>
          <w:ilvl w:val="0"/>
          <w:numId w:val="0"/>
        </w:numPr>
        <w:ind w:left="216" w:hanging="216"/>
      </w:pPr>
      <w:r>
        <w:t>Programming using C, C++ and Java</w:t>
      </w:r>
    </w:p>
    <w:p w:rsidR="00560436" w:rsidRDefault="00560436" w:rsidP="00C20D2D">
      <w:pPr>
        <w:pStyle w:val="ListBullet"/>
        <w:numPr>
          <w:ilvl w:val="0"/>
          <w:numId w:val="0"/>
        </w:numPr>
        <w:ind w:left="216" w:hanging="216"/>
      </w:pPr>
      <w:r>
        <w:t>Designing using Adobe Photoshop, Adobe Illustrator</w:t>
      </w:r>
    </w:p>
    <w:p w:rsidR="00296C70" w:rsidRDefault="00296C70" w:rsidP="00C20D2D">
      <w:pPr>
        <w:pStyle w:val="ListBullet"/>
        <w:numPr>
          <w:ilvl w:val="0"/>
          <w:numId w:val="0"/>
        </w:numPr>
        <w:ind w:left="216" w:hanging="216"/>
      </w:pPr>
      <w:r>
        <w:t>Desktop Application using VB.NET and C#</w:t>
      </w:r>
    </w:p>
    <w:p w:rsidR="00560436" w:rsidRDefault="00560436" w:rsidP="00C20D2D">
      <w:pPr>
        <w:pStyle w:val="ListBullet"/>
        <w:numPr>
          <w:ilvl w:val="0"/>
          <w:numId w:val="0"/>
        </w:numPr>
        <w:ind w:left="216" w:hanging="216"/>
      </w:pPr>
      <w:r>
        <w:t>Web Programming using PHP, HTML, CSS, JavaScript</w:t>
      </w:r>
    </w:p>
    <w:p w:rsidR="00560436" w:rsidRDefault="00560436" w:rsidP="00C20D2D">
      <w:pPr>
        <w:pStyle w:val="ListBullet"/>
        <w:numPr>
          <w:ilvl w:val="0"/>
          <w:numId w:val="0"/>
        </w:numPr>
        <w:ind w:left="216" w:hanging="216"/>
      </w:pPr>
      <w:r>
        <w:t>Knowledgeable in MS Office and Open Office Applications</w:t>
      </w:r>
    </w:p>
    <w:p w:rsidR="00296C70" w:rsidRDefault="00560436" w:rsidP="00296C70">
      <w:pPr>
        <w:pStyle w:val="ListBullet"/>
        <w:numPr>
          <w:ilvl w:val="0"/>
          <w:numId w:val="0"/>
        </w:numPr>
        <w:ind w:left="216" w:hanging="216"/>
      </w:pPr>
      <w:r>
        <w:t>Hardware and Software Trouble Shooting</w:t>
      </w:r>
      <w:r w:rsidR="00296C70">
        <w:t>/Setup/Installation</w:t>
      </w:r>
    </w:p>
    <w:p w:rsidR="00F94067" w:rsidRDefault="00F94067" w:rsidP="00296C70">
      <w:pPr>
        <w:pStyle w:val="ListBullet"/>
        <w:numPr>
          <w:ilvl w:val="0"/>
          <w:numId w:val="0"/>
        </w:numPr>
        <w:ind w:left="216" w:hanging="216"/>
      </w:pPr>
      <w:r>
        <w:t xml:space="preserve">Basic photography editing using </w:t>
      </w:r>
      <w:proofErr w:type="spellStart"/>
      <w:r>
        <w:t>lightroom</w:t>
      </w:r>
      <w:proofErr w:type="spellEnd"/>
      <w:r>
        <w:t xml:space="preserve"> and </w:t>
      </w:r>
      <w:proofErr w:type="spellStart"/>
      <w:r>
        <w:t>photoshop</w:t>
      </w:r>
      <w:proofErr w:type="spellEnd"/>
      <w:r>
        <w:t xml:space="preserve"> </w:t>
      </w:r>
    </w:p>
    <w:p w:rsidR="00A36C56" w:rsidRPr="00A36C56" w:rsidRDefault="00A36C56" w:rsidP="00A36C56">
      <w:pPr>
        <w:pStyle w:val="SectionHeading"/>
      </w:pPr>
      <w:r w:rsidRPr="00A36C56">
        <w:t>AFFILIATIONS/ORGANIZATION</w:t>
      </w:r>
      <w:r w:rsidR="00842891">
        <w:t xml:space="preserve"> involvement</w:t>
      </w:r>
    </w:p>
    <w:p w:rsidR="00A36C56" w:rsidRDefault="00A36C56" w:rsidP="00296C70">
      <w:pPr>
        <w:pStyle w:val="ListBullet"/>
        <w:numPr>
          <w:ilvl w:val="0"/>
          <w:numId w:val="0"/>
        </w:numPr>
        <w:ind w:left="216" w:hanging="216"/>
      </w:pPr>
      <w:r>
        <w:t>Member, Alliance of Computer Science and Information Technology Students</w:t>
      </w:r>
    </w:p>
    <w:p w:rsidR="00A36C56" w:rsidRDefault="00A36C56" w:rsidP="00296C70">
      <w:pPr>
        <w:pStyle w:val="ListBullet"/>
        <w:numPr>
          <w:ilvl w:val="0"/>
          <w:numId w:val="0"/>
        </w:numPr>
        <w:ind w:left="216" w:hanging="216"/>
      </w:pPr>
      <w:r>
        <w:t>Member, Philippine Society of IT Students - XI</w:t>
      </w:r>
    </w:p>
    <w:p w:rsidR="00296C70" w:rsidRPr="00A36C56" w:rsidRDefault="00A36C56" w:rsidP="00A36C56">
      <w:pPr>
        <w:pStyle w:val="SectionHeading"/>
      </w:pPr>
      <w:r w:rsidRPr="00A36C56">
        <w:t>PE</w:t>
      </w:r>
      <w:r w:rsidR="00296C70" w:rsidRPr="00A36C56">
        <w:t>RSONAL PROFILE</w:t>
      </w:r>
    </w:p>
    <w:p w:rsidR="00296C70" w:rsidRDefault="00DF648F" w:rsidP="00296C70">
      <w:pPr>
        <w:pStyle w:val="ListBullet"/>
        <w:numPr>
          <w:ilvl w:val="0"/>
          <w:numId w:val="0"/>
        </w:numPr>
        <w:ind w:left="216" w:hanging="216"/>
      </w:pPr>
      <w:r>
        <w:t>Birthdate</w:t>
      </w:r>
      <w:r>
        <w:tab/>
      </w:r>
      <w:r>
        <w:tab/>
      </w:r>
      <w:r>
        <w:tab/>
        <w:t>August 03, 1999</w:t>
      </w:r>
    </w:p>
    <w:p w:rsidR="00A36C56" w:rsidRDefault="00DF648F" w:rsidP="00296C70">
      <w:pPr>
        <w:pStyle w:val="ListBullet"/>
        <w:numPr>
          <w:ilvl w:val="0"/>
          <w:numId w:val="0"/>
        </w:numPr>
        <w:ind w:left="216" w:hanging="216"/>
      </w:pPr>
      <w:r>
        <w:t>Height</w:t>
      </w:r>
      <w:r>
        <w:tab/>
      </w:r>
      <w:r>
        <w:tab/>
      </w:r>
      <w:r>
        <w:tab/>
      </w:r>
      <w:r>
        <w:tab/>
        <w:t>5 feet and 7</w:t>
      </w:r>
      <w:r w:rsidR="00A36C56">
        <w:t xml:space="preserve"> inches</w:t>
      </w:r>
    </w:p>
    <w:p w:rsidR="00A36C56" w:rsidRDefault="00A36C56" w:rsidP="00296C70">
      <w:pPr>
        <w:pStyle w:val="ListBullet"/>
        <w:numPr>
          <w:ilvl w:val="0"/>
          <w:numId w:val="0"/>
        </w:numPr>
        <w:ind w:left="216" w:hanging="216"/>
      </w:pPr>
      <w:r>
        <w:t xml:space="preserve">Weight </w:t>
      </w:r>
      <w:r>
        <w:tab/>
      </w:r>
      <w:r>
        <w:tab/>
      </w:r>
      <w:r>
        <w:tab/>
      </w:r>
      <w:r>
        <w:tab/>
        <w:t>130 lbs.</w:t>
      </w:r>
    </w:p>
    <w:p w:rsidR="00A36C56" w:rsidRDefault="00A36C56" w:rsidP="00296C70">
      <w:pPr>
        <w:pStyle w:val="ListBullet"/>
        <w:numPr>
          <w:ilvl w:val="0"/>
          <w:numId w:val="0"/>
        </w:numPr>
        <w:ind w:left="216" w:hanging="216"/>
      </w:pPr>
      <w:r>
        <w:t>Fa</w:t>
      </w:r>
      <w:r w:rsidR="00DF648F">
        <w:t>ther’s Name</w:t>
      </w:r>
      <w:r w:rsidR="00DF648F">
        <w:tab/>
      </w:r>
      <w:r w:rsidR="00DF648F">
        <w:tab/>
      </w:r>
      <w:r w:rsidR="00DF648F">
        <w:tab/>
        <w:t xml:space="preserve">Mr. Francis Joey </w:t>
      </w:r>
      <w:proofErr w:type="spellStart"/>
      <w:r w:rsidR="00DF648F">
        <w:t>Saramosing</w:t>
      </w:r>
      <w:proofErr w:type="spellEnd"/>
    </w:p>
    <w:p w:rsidR="00DF648F" w:rsidRDefault="00A36C56" w:rsidP="00296C70">
      <w:pPr>
        <w:pStyle w:val="ListBullet"/>
        <w:numPr>
          <w:ilvl w:val="0"/>
          <w:numId w:val="0"/>
        </w:numPr>
        <w:ind w:left="216" w:hanging="216"/>
        <w:rPr>
          <w:rFonts w:ascii="Calibri" w:hAnsi="Calibri"/>
          <w:color w:val="000000"/>
          <w:sz w:val="26"/>
          <w:szCs w:val="26"/>
        </w:rPr>
      </w:pPr>
      <w:r>
        <w:t>Father</w:t>
      </w:r>
      <w:r w:rsidR="00DF648F">
        <w:t>’s Contact Number</w:t>
      </w:r>
      <w:r w:rsidR="00DF648F">
        <w:tab/>
      </w:r>
      <w:r w:rsidR="00DF648F">
        <w:tab/>
      </w:r>
      <w:r w:rsidR="00DF648F" w:rsidRPr="00DF648F">
        <w:rPr>
          <w:rFonts w:ascii="Calibri" w:hAnsi="Calibri"/>
          <w:color w:val="000000"/>
          <w:szCs w:val="26"/>
        </w:rPr>
        <w:t>+639260958626</w:t>
      </w:r>
      <w:r w:rsidR="00DF648F">
        <w:rPr>
          <w:rFonts w:ascii="Calibri" w:hAnsi="Calibri"/>
          <w:color w:val="000000"/>
          <w:sz w:val="26"/>
          <w:szCs w:val="26"/>
        </w:rPr>
        <w:t xml:space="preserve"> </w:t>
      </w:r>
    </w:p>
    <w:p w:rsidR="00A36C56" w:rsidRDefault="00A36C56" w:rsidP="00296C70">
      <w:pPr>
        <w:pStyle w:val="ListBullet"/>
        <w:numPr>
          <w:ilvl w:val="0"/>
          <w:numId w:val="0"/>
        </w:numPr>
        <w:ind w:left="216" w:hanging="216"/>
      </w:pPr>
      <w:r>
        <w:t xml:space="preserve">Mother’s </w:t>
      </w:r>
      <w:r w:rsidR="00DF648F">
        <w:t>Name</w:t>
      </w:r>
      <w:r w:rsidR="00DF648F">
        <w:tab/>
      </w:r>
      <w:r w:rsidR="00DF648F">
        <w:tab/>
      </w:r>
      <w:r w:rsidR="00DF648F">
        <w:tab/>
        <w:t xml:space="preserve">Mrs. Jocelyn </w:t>
      </w:r>
      <w:proofErr w:type="spellStart"/>
      <w:r w:rsidR="00DF648F">
        <w:t>Saramosing</w:t>
      </w:r>
      <w:proofErr w:type="spellEnd"/>
    </w:p>
    <w:p w:rsidR="00A36C56" w:rsidRDefault="00A36C56" w:rsidP="00296C70">
      <w:pPr>
        <w:pStyle w:val="ListBullet"/>
        <w:numPr>
          <w:ilvl w:val="0"/>
          <w:numId w:val="0"/>
        </w:numPr>
        <w:ind w:left="216" w:hanging="216"/>
      </w:pPr>
      <w:r>
        <w:t>Mother</w:t>
      </w:r>
      <w:r w:rsidR="00DF648F">
        <w:t>’s Contact Number</w:t>
      </w:r>
      <w:r w:rsidR="00DF648F">
        <w:tab/>
      </w:r>
      <w:r w:rsidR="00DF648F">
        <w:tab/>
        <w:t>+</w:t>
      </w:r>
      <w:r w:rsidR="00DF648F" w:rsidRPr="00DF648F">
        <w:rPr>
          <w:rFonts w:ascii="Calibri" w:hAnsi="Calibri"/>
          <w:color w:val="000000"/>
          <w:szCs w:val="26"/>
        </w:rPr>
        <w:t>63930697254</w:t>
      </w:r>
    </w:p>
    <w:p w:rsidR="00BC041A" w:rsidRPr="00296C70" w:rsidRDefault="00AC53DB">
      <w:pPr>
        <w:pStyle w:val="SectionHeading"/>
        <w:rPr>
          <w:b/>
        </w:rPr>
      </w:pPr>
      <w:r w:rsidRPr="00296C70">
        <w:rPr>
          <w:b/>
        </w:rPr>
        <w:t>References</w:t>
      </w:r>
    </w:p>
    <w:p w:rsidR="0073656E" w:rsidRDefault="00C20D2D" w:rsidP="0073656E">
      <w:r>
        <w:t xml:space="preserve"> </w:t>
      </w:r>
      <w:proofErr w:type="spellStart"/>
      <w:r w:rsidR="009C2A69">
        <w:t>Aron</w:t>
      </w:r>
      <w:proofErr w:type="spellEnd"/>
      <w:r w:rsidR="009C2A69">
        <w:t xml:space="preserve"> </w:t>
      </w:r>
      <w:proofErr w:type="spellStart"/>
      <w:r w:rsidR="009C2A69">
        <w:t>vergara</w:t>
      </w:r>
      <w:proofErr w:type="spellEnd"/>
      <w:r>
        <w:t xml:space="preserve">– ITE Program Dean, Jose Maria College, Philippine – Japan </w:t>
      </w:r>
      <w:r w:rsidR="009C2A69">
        <w:t>Friendship Highway, Davao City</w:t>
      </w:r>
    </w:p>
    <w:p w:rsidR="00E63310" w:rsidRDefault="009C2A69" w:rsidP="00E63310">
      <w:r w:rsidRPr="00E63310">
        <w:t xml:space="preserve">Evangeline A. </w:t>
      </w:r>
      <w:proofErr w:type="spellStart"/>
      <w:r w:rsidRPr="00E63310">
        <w:t>Vicencio</w:t>
      </w:r>
      <w:proofErr w:type="spellEnd"/>
      <w:r w:rsidRPr="00E63310">
        <w:t xml:space="preserve"> </w:t>
      </w:r>
      <w:proofErr w:type="gramStart"/>
      <w:r w:rsidRPr="00E63310">
        <w:t xml:space="preserve">-  </w:t>
      </w:r>
      <w:proofErr w:type="spellStart"/>
      <w:r w:rsidRPr="00E63310">
        <w:t>Magallenes</w:t>
      </w:r>
      <w:proofErr w:type="spellEnd"/>
      <w:proofErr w:type="gramEnd"/>
      <w:r w:rsidRPr="00E63310">
        <w:t xml:space="preserve"> Elementary </w:t>
      </w:r>
      <w:proofErr w:type="spellStart"/>
      <w:r w:rsidRPr="00E63310">
        <w:t>School,Magallenes</w:t>
      </w:r>
      <w:proofErr w:type="spellEnd"/>
      <w:r w:rsidR="0073656E" w:rsidRPr="00E63310">
        <w:t xml:space="preserve">, Davao </w:t>
      </w:r>
      <w:proofErr w:type="spellStart"/>
      <w:r w:rsidR="0073656E" w:rsidRPr="00E63310">
        <w:t>City</w:t>
      </w:r>
      <w:proofErr w:type="spellEnd"/>
    </w:p>
    <w:p w:rsidR="009C2A69" w:rsidRPr="00E63310" w:rsidRDefault="009C2A69" w:rsidP="00E63310">
      <w:proofErr w:type="spellStart"/>
      <w:r w:rsidRPr="00E63310">
        <w:t>Welito</w:t>
      </w:r>
      <w:proofErr w:type="spellEnd"/>
      <w:r w:rsidRPr="00E63310">
        <w:t xml:space="preserve"> I. </w:t>
      </w:r>
      <w:proofErr w:type="spellStart"/>
      <w:r w:rsidRPr="00E63310">
        <w:t>Rosal</w:t>
      </w:r>
      <w:proofErr w:type="spellEnd"/>
      <w:r w:rsidRPr="00E63310">
        <w:t xml:space="preserve"> </w:t>
      </w:r>
      <w:proofErr w:type="gramStart"/>
      <w:r w:rsidRPr="00E63310">
        <w:t xml:space="preserve">- </w:t>
      </w:r>
      <w:r w:rsidR="0073656E" w:rsidRPr="00E63310">
        <w:t xml:space="preserve"> </w:t>
      </w:r>
      <w:proofErr w:type="spellStart"/>
      <w:r w:rsidRPr="00E63310">
        <w:t>F.Bangoy</w:t>
      </w:r>
      <w:proofErr w:type="spellEnd"/>
      <w:proofErr w:type="gramEnd"/>
      <w:r w:rsidRPr="00E63310">
        <w:t xml:space="preserve"> National High School, </w:t>
      </w:r>
      <w:proofErr w:type="spellStart"/>
      <w:r w:rsidRPr="00E63310">
        <w:t>Sasa</w:t>
      </w:r>
      <w:proofErr w:type="spellEnd"/>
      <w:r w:rsidRPr="00E63310">
        <w:t>, Davao City</w:t>
      </w:r>
    </w:p>
    <w:p w:rsidR="0073656E" w:rsidRPr="0073656E" w:rsidRDefault="0073656E" w:rsidP="0073656E">
      <w:pPr>
        <w:pStyle w:val="Subsection"/>
        <w:rPr>
          <w:b w:val="0"/>
          <w:sz w:val="20"/>
        </w:rPr>
      </w:pPr>
    </w:p>
    <w:p w:rsidR="0073656E" w:rsidRDefault="0073656E" w:rsidP="0073656E">
      <w:proofErr w:type="gramStart"/>
      <w:r>
        <w:t xml:space="preserve">Kissy </w:t>
      </w:r>
      <w:proofErr w:type="spellStart"/>
      <w:r>
        <w:t>fross</w:t>
      </w:r>
      <w:bookmarkStart w:id="0" w:name="_GoBack"/>
      <w:bookmarkEnd w:id="0"/>
      <w:proofErr w:type="spellEnd"/>
      <w:r>
        <w:t xml:space="preserve"> </w:t>
      </w:r>
      <w:proofErr w:type="spellStart"/>
      <w:r>
        <w:t>saramosing</w:t>
      </w:r>
      <w:proofErr w:type="spellEnd"/>
      <w:r>
        <w:t xml:space="preserve"> – sibling.</w:t>
      </w:r>
      <w:proofErr w:type="gramEnd"/>
      <w:r>
        <w:t xml:space="preserve"> </w:t>
      </w:r>
      <w:sdt>
        <w:sdtPr>
          <w:rPr>
            <w:sz w:val="18"/>
          </w:rPr>
          <w:alias w:val="Address"/>
          <w:id w:val="1367028629"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proofErr w:type="spellStart"/>
          <w:r w:rsidRPr="00DF648F">
            <w:rPr>
              <w:sz w:val="18"/>
            </w:rPr>
            <w:t>Panacan</w:t>
          </w:r>
          <w:proofErr w:type="spellEnd"/>
          <w:r w:rsidRPr="00DF648F">
            <w:rPr>
              <w:sz w:val="18"/>
            </w:rPr>
            <w:t xml:space="preserve"> Golden Hills </w:t>
          </w:r>
          <w:proofErr w:type="gramStart"/>
          <w:r w:rsidRPr="00DF648F">
            <w:rPr>
              <w:sz w:val="18"/>
            </w:rPr>
            <w:t>Phase</w:t>
          </w:r>
          <w:proofErr w:type="gramEnd"/>
          <w:r w:rsidRPr="00DF648F">
            <w:rPr>
              <w:sz w:val="18"/>
            </w:rPr>
            <w:t xml:space="preserve"> 4, Davao City</w:t>
          </w:r>
          <w:r>
            <w:rPr>
              <w:sz w:val="18"/>
            </w:rPr>
            <w:t xml:space="preserve">, </w:t>
          </w:r>
          <w:r w:rsidRPr="00DF648F">
            <w:rPr>
              <w:sz w:val="18"/>
            </w:rPr>
            <w:t>8000</w:t>
          </w:r>
        </w:sdtContent>
      </w:sdt>
    </w:p>
    <w:p w:rsidR="00C20D2D" w:rsidRDefault="0073656E">
      <w:r>
        <w:lastRenderedPageBreak/>
        <w:t xml:space="preserve"> </w:t>
      </w:r>
    </w:p>
    <w:sectPr w:rsidR="00C20D2D" w:rsidSect="00560436">
      <w:headerReference w:type="default" r:id="rId12"/>
      <w:footerReference w:type="default" r:id="rId13"/>
      <w:headerReference w:type="first" r:id="rId14"/>
      <w:pgSz w:w="12240" w:h="18720"/>
      <w:pgMar w:top="1080" w:right="965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A11" w:rsidRDefault="00744A11">
      <w:pPr>
        <w:spacing w:after="0" w:line="240" w:lineRule="auto"/>
      </w:pPr>
      <w:r>
        <w:separator/>
      </w:r>
    </w:p>
  </w:endnote>
  <w:endnote w:type="continuationSeparator" w:id="0">
    <w:p w:rsidR="00744A11" w:rsidRDefault="00744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41A" w:rsidRDefault="00AC53DB">
    <w:pPr>
      <w:pStyle w:val="Footer"/>
    </w:pPr>
    <w:r>
      <w:rPr>
        <w:noProof/>
        <w:lang w:val="de-DE" w:eastAsia="de-DE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41A" w:rsidRDefault="00AC53DB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32E7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BC041A" w:rsidRDefault="00AC53DB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32E7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A11" w:rsidRDefault="00744A11">
      <w:pPr>
        <w:spacing w:after="0" w:line="240" w:lineRule="auto"/>
      </w:pPr>
      <w:r>
        <w:separator/>
      </w:r>
    </w:p>
  </w:footnote>
  <w:footnote w:type="continuationSeparator" w:id="0">
    <w:p w:rsidR="00744A11" w:rsidRDefault="00744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41A" w:rsidRDefault="00AC53DB">
    <w:pPr>
      <w:pStyle w:val="Header"/>
    </w:pPr>
    <w:r>
      <w:rPr>
        <w:noProof/>
        <w:lang w:val="de-DE" w:eastAsia="de-DE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5="http://schemas.microsoft.com/office/word/2012/wordml">
          <w:pict>
            <v:line w14:anchorId="14DAC418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41A" w:rsidRDefault="00AC53DB">
    <w:pPr>
      <w:pStyle w:val="Header"/>
    </w:pPr>
    <w:r>
      <w:rPr>
        <w:noProof/>
        <w:lang w:val="de-DE" w:eastAsia="de-DE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5="http://schemas.microsoft.com/office/word/2012/wordml">
          <w:pict>
            <v:line w14:anchorId="1355681C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D41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23"/>
    <w:rsid w:val="00082DE7"/>
    <w:rsid w:val="00294C26"/>
    <w:rsid w:val="00296C70"/>
    <w:rsid w:val="0034302A"/>
    <w:rsid w:val="00405F08"/>
    <w:rsid w:val="00443760"/>
    <w:rsid w:val="00461118"/>
    <w:rsid w:val="00532F6B"/>
    <w:rsid w:val="00560436"/>
    <w:rsid w:val="0073656E"/>
    <w:rsid w:val="00744A11"/>
    <w:rsid w:val="007A1223"/>
    <w:rsid w:val="00842891"/>
    <w:rsid w:val="008F2ED6"/>
    <w:rsid w:val="009C2A69"/>
    <w:rsid w:val="00A36C56"/>
    <w:rsid w:val="00A4214A"/>
    <w:rsid w:val="00A545EE"/>
    <w:rsid w:val="00A96A6B"/>
    <w:rsid w:val="00AC53DB"/>
    <w:rsid w:val="00BC041A"/>
    <w:rsid w:val="00C20D2D"/>
    <w:rsid w:val="00D31EC7"/>
    <w:rsid w:val="00D32E76"/>
    <w:rsid w:val="00DE222E"/>
    <w:rsid w:val="00DF2758"/>
    <w:rsid w:val="00DF648F"/>
    <w:rsid w:val="00E63310"/>
    <w:rsid w:val="00F66768"/>
    <w:rsid w:val="00F94067"/>
    <w:rsid w:val="00F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unhideWhenUsed="0" w:qFormat="1"/>
    <w:lsdException w:name="heading 2" w:uiPriority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uiPriority="10" w:unhideWhenUsed="0" w:qFormat="1"/>
    <w:lsdException w:name="Closing" w:uiPriority="3" w:qFormat="1"/>
    <w:lsdException w:name="Signature" w:uiPriority="8"/>
    <w:lsdException w:name="Default Paragraph Font" w:uiPriority="1"/>
    <w:lsdException w:name="Subtitle" w:uiPriority="11" w:qFormat="1"/>
    <w:lsdException w:name="Date" w:uiPriority="3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unhideWhenUsed="0" w:qFormat="1"/>
    <w:lsdException w:name="heading 2" w:uiPriority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uiPriority="10" w:unhideWhenUsed="0" w:qFormat="1"/>
    <w:lsdException w:name="Closing" w:uiPriority="3" w:qFormat="1"/>
    <w:lsdException w:name="Signature" w:uiPriority="8"/>
    <w:lsdException w:name="Default Paragraph Font" w:uiPriority="1"/>
    <w:lsdException w:name="Subtitle" w:uiPriority="11" w:qFormat="1"/>
    <w:lsdException w:name="Date" w:uiPriority="3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04"/>
    <w:rsid w:val="00162EFF"/>
    <w:rsid w:val="004E7804"/>
    <w:rsid w:val="005C5BF9"/>
    <w:rsid w:val="009155F2"/>
    <w:rsid w:val="00B80796"/>
    <w:rsid w:val="00F0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91A6E63794D0FA7D4F0C4AFE751F1">
    <w:name w:val="6AA91A6E63794D0FA7D4F0C4AFE751F1"/>
  </w:style>
  <w:style w:type="character" w:styleId="PlaceholderText">
    <w:name w:val="Placeholder Text"/>
    <w:basedOn w:val="DefaultParagraphFont"/>
    <w:uiPriority w:val="99"/>
    <w:semiHidden/>
    <w:rsid w:val="004E7804"/>
    <w:rPr>
      <w:color w:val="808080"/>
    </w:rPr>
  </w:style>
  <w:style w:type="paragraph" w:customStyle="1" w:styleId="84F4611AFDA740D5BCB169A63EF2D1BF">
    <w:name w:val="84F4611AFDA740D5BCB169A63EF2D1BF"/>
  </w:style>
  <w:style w:type="paragraph" w:customStyle="1" w:styleId="6FB0FD12A2504A75A81D4EA814430BB3">
    <w:name w:val="6FB0FD12A2504A75A81D4EA814430BB3"/>
  </w:style>
  <w:style w:type="paragraph" w:customStyle="1" w:styleId="27CC00ED647646B8B843BDE6B55433EC">
    <w:name w:val="27CC00ED647646B8B843BDE6B55433EC"/>
  </w:style>
  <w:style w:type="paragraph" w:customStyle="1" w:styleId="A78830A61C0F44C4BB429B171FA182B0">
    <w:name w:val="A78830A61C0F44C4BB429B171FA182B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11BC423675E547E68D3D8ED2DCF6F963">
    <w:name w:val="11BC423675E547E68D3D8ED2DCF6F963"/>
  </w:style>
  <w:style w:type="paragraph" w:customStyle="1" w:styleId="E405E04D875D4EEF8C6AA9B2C073DD16">
    <w:name w:val="E405E04D875D4EEF8C6AA9B2C073DD16"/>
  </w:style>
  <w:style w:type="paragraph" w:customStyle="1" w:styleId="2432D351712D4DBDAA9DF57DE70DC8C7">
    <w:name w:val="2432D351712D4DBDAA9DF57DE70DC8C7"/>
  </w:style>
  <w:style w:type="paragraph" w:customStyle="1" w:styleId="2CB976DC76564EA787B76910D9038309">
    <w:name w:val="2CB976DC76564EA787B76910D9038309"/>
  </w:style>
  <w:style w:type="paragraph" w:customStyle="1" w:styleId="E606B598C79844A7ACB6B1D403456520">
    <w:name w:val="E606B598C79844A7ACB6B1D403456520"/>
  </w:style>
  <w:style w:type="paragraph" w:customStyle="1" w:styleId="80067F3C5F374051AA30A90ACD8FADAD">
    <w:name w:val="80067F3C5F374051AA30A90ACD8FADAD"/>
  </w:style>
  <w:style w:type="paragraph" w:customStyle="1" w:styleId="0D4E8D915028431B8885F7F11B15A2A9">
    <w:name w:val="0D4E8D915028431B8885F7F11B15A2A9"/>
    <w:rsid w:val="004E78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91A6E63794D0FA7D4F0C4AFE751F1">
    <w:name w:val="6AA91A6E63794D0FA7D4F0C4AFE751F1"/>
  </w:style>
  <w:style w:type="character" w:styleId="PlaceholderText">
    <w:name w:val="Placeholder Text"/>
    <w:basedOn w:val="DefaultParagraphFont"/>
    <w:uiPriority w:val="99"/>
    <w:semiHidden/>
    <w:rsid w:val="004E7804"/>
    <w:rPr>
      <w:color w:val="808080"/>
    </w:rPr>
  </w:style>
  <w:style w:type="paragraph" w:customStyle="1" w:styleId="84F4611AFDA740D5BCB169A63EF2D1BF">
    <w:name w:val="84F4611AFDA740D5BCB169A63EF2D1BF"/>
  </w:style>
  <w:style w:type="paragraph" w:customStyle="1" w:styleId="6FB0FD12A2504A75A81D4EA814430BB3">
    <w:name w:val="6FB0FD12A2504A75A81D4EA814430BB3"/>
  </w:style>
  <w:style w:type="paragraph" w:customStyle="1" w:styleId="27CC00ED647646B8B843BDE6B55433EC">
    <w:name w:val="27CC00ED647646B8B843BDE6B55433EC"/>
  </w:style>
  <w:style w:type="paragraph" w:customStyle="1" w:styleId="A78830A61C0F44C4BB429B171FA182B0">
    <w:name w:val="A78830A61C0F44C4BB429B171FA182B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11BC423675E547E68D3D8ED2DCF6F963">
    <w:name w:val="11BC423675E547E68D3D8ED2DCF6F963"/>
  </w:style>
  <w:style w:type="paragraph" w:customStyle="1" w:styleId="E405E04D875D4EEF8C6AA9B2C073DD16">
    <w:name w:val="E405E04D875D4EEF8C6AA9B2C073DD16"/>
  </w:style>
  <w:style w:type="paragraph" w:customStyle="1" w:styleId="2432D351712D4DBDAA9DF57DE70DC8C7">
    <w:name w:val="2432D351712D4DBDAA9DF57DE70DC8C7"/>
  </w:style>
  <w:style w:type="paragraph" w:customStyle="1" w:styleId="2CB976DC76564EA787B76910D9038309">
    <w:name w:val="2CB976DC76564EA787B76910D9038309"/>
  </w:style>
  <w:style w:type="paragraph" w:customStyle="1" w:styleId="E606B598C79844A7ACB6B1D403456520">
    <w:name w:val="E606B598C79844A7ACB6B1D403456520"/>
  </w:style>
  <w:style w:type="paragraph" w:customStyle="1" w:styleId="80067F3C5F374051AA30A90ACD8FADAD">
    <w:name w:val="80067F3C5F374051AA30A90ACD8FADAD"/>
  </w:style>
  <w:style w:type="paragraph" w:customStyle="1" w:styleId="0D4E8D915028431B8885F7F11B15A2A9">
    <w:name w:val="0D4E8D915028431B8885F7F11B15A2A9"/>
    <w:rsid w:val="004E78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Panacan Golden Hills Phase 4, Davao City, 8000</CompanyAddress>
  <CompanyPhone>+639260958626 , +63930697254</CompanyPhone>
  <CompanyFax/>
  <CompanyEmail>Katefross.saramosing@jmc.edu.ph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8EE00-9023-47DC-9737-935F79CA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0</TotalTime>
  <Pages>2</Pages>
  <Words>229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FROSS R. SARAMOSING</dc:creator>
  <cp:lastModifiedBy>kate fross</cp:lastModifiedBy>
  <cp:revision>2</cp:revision>
  <dcterms:created xsi:type="dcterms:W3CDTF">2022-02-12T06:42:00Z</dcterms:created>
  <dcterms:modified xsi:type="dcterms:W3CDTF">2022-02-12T06:42:00Z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